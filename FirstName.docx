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4A" w:rsidRDefault="00203061">
      <w:fldSimple w:instr=" MERGEFIELD  FirstName  \* MERGEFORMAT ">
        <w:r w:rsidR="004C0C2D">
          <w:rPr>
            <w:noProof/>
          </w:rPr>
          <w:t>«FirstName»</w:t>
        </w:r>
      </w:fldSimple>
      <w:bookmarkStart w:id="0" w:name="_GoBack"/>
      <w:bookmarkEnd w:id="0"/>
    </w:p>
    <w:p w:rsidR="00C34BCF" w:rsidRDefault="001136D3"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4C0C2D">
        <w:rPr>
          <w:noProof/>
        </w:rPr>
        <w:t>«LastName»</w:t>
      </w:r>
      <w:r>
        <w:rPr>
          <w:noProof/>
        </w:rPr>
        <w:fldChar w:fldCharType="end"/>
      </w:r>
    </w:p>
    <w:p w:rsidR="001C4E4A" w:rsidRDefault="001136D3" w:rsidP="006C6A1F"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4C0C2D">
        <w:rPr>
          <w:noProof/>
        </w:rPr>
        <w:t>«country»</w:t>
      </w:r>
      <w:r>
        <w:rPr>
          <w:noProof/>
        </w:rPr>
        <w:fldChar w:fldCharType="end"/>
      </w:r>
    </w:p>
    <w:p w:rsidR="001C4E4A" w:rsidRDefault="001C4E4A"/>
    <w:p w:rsidR="001C4E4A" w:rsidRDefault="001C4E4A" w:rsidP="001C4E4A">
      <w:r>
        <w:t xml:space="preserve">Dear </w:t>
      </w:r>
      <w:r w:rsidR="001136D3">
        <w:fldChar w:fldCharType="begin"/>
      </w:r>
      <w:r w:rsidR="001136D3">
        <w:instrText xml:space="preserve"> MERGEFIELD  FirstName  \* MERGEFORMAT </w:instrText>
      </w:r>
      <w:r w:rsidR="001136D3">
        <w:fldChar w:fldCharType="separate"/>
      </w:r>
      <w:r w:rsidR="004C0C2D">
        <w:rPr>
          <w:noProof/>
        </w:rPr>
        <w:t>«FirstName»</w:t>
      </w:r>
      <w:r w:rsidR="001136D3">
        <w:rPr>
          <w:noProof/>
        </w:rPr>
        <w:fldChar w:fldCharType="end"/>
      </w:r>
      <w:r>
        <w:t>,</w:t>
      </w:r>
    </w:p>
    <w:p w:rsidR="00487FE8" w:rsidRDefault="00487FE8" w:rsidP="001C4E4A"/>
    <w:p w:rsidR="00C75C19" w:rsidRDefault="00203061" w:rsidP="00203061">
      <w:fldSimple w:instr=" MERGEFIELD  HTMLDocumentText  \* MERGEFORMAT ">
        <w:r w:rsidR="00542DE6">
          <w:rPr>
            <w:noProof/>
          </w:rPr>
          <w:t>«</w:t>
        </w:r>
        <w:r w:rsidR="00542DE6" w:rsidRPr="001136D3">
          <w:rPr>
            <w:noProof/>
            <w:sz w:val="10"/>
            <w:szCs w:val="10"/>
          </w:rPr>
          <w:t>HTMLDocumentText</w:t>
        </w:r>
        <w:r w:rsidR="00542DE6">
          <w:rPr>
            <w:noProof/>
          </w:rPr>
          <w:t>»</w:t>
        </w:r>
      </w:fldSimple>
    </w:p>
    <w:p w:rsidR="001C4E4A" w:rsidRDefault="00474948" w:rsidP="001C4E4A">
      <w:r>
        <w:t>==============================================================================</w:t>
      </w:r>
    </w:p>
    <w:p w:rsidR="00814341" w:rsidRDefault="001136D3" w:rsidP="00814341">
      <w:r>
        <w:fldChar w:fldCharType="begin"/>
      </w:r>
      <w:r>
        <w:instrText xml:space="preserve"> MERGEFIELD  HTMLTestField  \* MERGEFORMAT </w:instrText>
      </w:r>
      <w:r>
        <w:fldChar w:fldCharType="separate"/>
      </w:r>
      <w:r w:rsidR="00814341">
        <w:rPr>
          <w:noProof/>
        </w:rPr>
        <w:t>«</w:t>
      </w:r>
      <w:r w:rsidR="00814341" w:rsidRPr="001136D3">
        <w:rPr>
          <w:noProof/>
          <w:sz w:val="30"/>
          <w:szCs w:val="30"/>
        </w:rPr>
        <w:t>HTMLTestField</w:t>
      </w:r>
      <w:r w:rsidR="00814341">
        <w:rPr>
          <w:noProof/>
        </w:rPr>
        <w:t>»</w:t>
      </w:r>
      <w:r>
        <w:rPr>
          <w:noProof/>
        </w:rPr>
        <w:fldChar w:fldCharType="end"/>
      </w:r>
    </w:p>
    <w:p w:rsidR="00474948" w:rsidRDefault="00474948" w:rsidP="00814341">
      <w:r>
        <w:t>Regards,</w:t>
      </w:r>
    </w:p>
    <w:p w:rsidR="001C4E4A" w:rsidRDefault="001C4E4A"/>
    <w:sectPr w:rsidR="001C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2D"/>
    <w:rsid w:val="001136D3"/>
    <w:rsid w:val="00152BE5"/>
    <w:rsid w:val="001C4E4A"/>
    <w:rsid w:val="00203061"/>
    <w:rsid w:val="003710A9"/>
    <w:rsid w:val="00474948"/>
    <w:rsid w:val="00487FE8"/>
    <w:rsid w:val="004C0C2D"/>
    <w:rsid w:val="00542DE6"/>
    <w:rsid w:val="006C6A1F"/>
    <w:rsid w:val="00814341"/>
    <w:rsid w:val="008C32D2"/>
    <w:rsid w:val="009A79D0"/>
    <w:rsid w:val="00A33BDA"/>
    <w:rsid w:val="00C34BCF"/>
    <w:rsid w:val="00C75C19"/>
    <w:rsid w:val="00D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045B-885D-4B4C-B9C5-04B2074F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eeb.urrehman\Desktop\New%20folder\First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FirstName.dotx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Afiniti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Muneeb, Ur-Rehman</dc:creator>
  <cp:keywords/>
  <dc:description/>
  <cp:lastModifiedBy>Muneeb, Ur-Rehman</cp:lastModifiedBy>
  <cp:revision>8</cp:revision>
  <dcterms:created xsi:type="dcterms:W3CDTF">2021-01-17T11:55:00Z</dcterms:created>
  <dcterms:modified xsi:type="dcterms:W3CDTF">2021-01-23T00:03:00Z</dcterms:modified>
</cp:coreProperties>
</file>